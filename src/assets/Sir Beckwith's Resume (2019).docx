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3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700"/>
        <w:gridCol w:w="7675"/>
      </w:tblGrid>
      <w:tr w:rsidR="002C2CDD" w:rsidRPr="00333CD3" w:rsidTr="006E421A">
        <w:trPr>
          <w:trHeight w:val="11036"/>
        </w:trPr>
        <w:tc>
          <w:tcPr>
            <w:tcW w:w="2700" w:type="dxa"/>
            <w:tcMar>
              <w:top w:w="504" w:type="dxa"/>
              <w:right w:w="720" w:type="dxa"/>
            </w:tcMar>
          </w:tcPr>
          <w:p w:rsidR="00523479" w:rsidRDefault="00E02DCD" w:rsidP="008744BE">
            <w:pPr>
              <w:pStyle w:val="Initials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8F0A354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2C3E641778F047739F68CC2153D5309A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CA330D">
                  <w:t>bb</w:t>
                </w:r>
              </w:sdtContent>
            </w:sdt>
          </w:p>
          <w:p w:rsidR="002C2CDD" w:rsidRPr="00333CD3" w:rsidRDefault="00654026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6CB60710D48448BDB2D6325BDD23151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152273" w:rsidRDefault="00152273" w:rsidP="00CA330D">
            <w:pPr>
              <w:pStyle w:val="ListParagraph"/>
              <w:numPr>
                <w:ilvl w:val="0"/>
                <w:numId w:val="1"/>
              </w:numPr>
            </w:pPr>
            <w:r>
              <w:t>Java</w:t>
            </w:r>
            <w:r w:rsidR="00CA330D">
              <w:t>Script</w:t>
            </w:r>
          </w:p>
          <w:p w:rsidR="00152273" w:rsidRDefault="00812AEF" w:rsidP="00152273">
            <w:pPr>
              <w:pStyle w:val="ListParagraph"/>
              <w:numPr>
                <w:ilvl w:val="0"/>
                <w:numId w:val="1"/>
              </w:numPr>
            </w:pPr>
            <w:r>
              <w:t>Node.js</w:t>
            </w:r>
          </w:p>
          <w:p w:rsidR="00CA330D" w:rsidRDefault="00BF4279" w:rsidP="00CA330D">
            <w:pPr>
              <w:pStyle w:val="ListParagraph"/>
              <w:numPr>
                <w:ilvl w:val="0"/>
                <w:numId w:val="1"/>
              </w:numPr>
            </w:pPr>
            <w:r>
              <w:t>React</w:t>
            </w:r>
          </w:p>
          <w:p w:rsidR="00812AEF" w:rsidRDefault="00812AEF" w:rsidP="00CA330D">
            <w:pPr>
              <w:pStyle w:val="ListParagraph"/>
              <w:numPr>
                <w:ilvl w:val="0"/>
                <w:numId w:val="1"/>
              </w:numPr>
            </w:pPr>
            <w:r>
              <w:t>Express.js</w:t>
            </w:r>
          </w:p>
          <w:p w:rsidR="00812AEF" w:rsidRDefault="00812AEF" w:rsidP="00CA330D">
            <w:pPr>
              <w:pStyle w:val="ListParagraph"/>
              <w:numPr>
                <w:ilvl w:val="0"/>
                <w:numId w:val="1"/>
              </w:numPr>
            </w:pPr>
            <w:r>
              <w:t>MongoDB</w:t>
            </w:r>
          </w:p>
          <w:p w:rsidR="00CA330D" w:rsidRDefault="00CA330D" w:rsidP="00CA330D">
            <w:pPr>
              <w:pStyle w:val="ListParagraph"/>
              <w:numPr>
                <w:ilvl w:val="0"/>
                <w:numId w:val="1"/>
              </w:numPr>
            </w:pPr>
            <w:r>
              <w:t>Java</w:t>
            </w:r>
          </w:p>
          <w:p w:rsidR="00CA330D" w:rsidRDefault="00CA330D" w:rsidP="00CA330D">
            <w:pPr>
              <w:pStyle w:val="ListParagraph"/>
              <w:numPr>
                <w:ilvl w:val="0"/>
                <w:numId w:val="1"/>
              </w:numPr>
            </w:pPr>
            <w:r>
              <w:t>C#</w:t>
            </w:r>
          </w:p>
          <w:p w:rsidR="00D41624" w:rsidRPr="00333CD3" w:rsidRDefault="00D41624" w:rsidP="00D41624">
            <w:pPr>
              <w:pStyle w:val="ListParagraph"/>
              <w:numPr>
                <w:ilvl w:val="0"/>
                <w:numId w:val="1"/>
              </w:numPr>
            </w:pPr>
            <w:r>
              <w:t>Adobe CC</w:t>
            </w:r>
          </w:p>
        </w:tc>
        <w:tc>
          <w:tcPr>
            <w:tcW w:w="767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72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266"/>
            </w:tblGrid>
            <w:tr w:rsidR="00C612DA" w:rsidRPr="00333CD3" w:rsidTr="00CA330D">
              <w:trPr>
                <w:trHeight w:hRule="exact" w:val="1296"/>
              </w:trPr>
              <w:tc>
                <w:tcPr>
                  <w:tcW w:w="7266" w:type="dxa"/>
                  <w:vAlign w:val="center"/>
                </w:tcPr>
                <w:p w:rsidR="00C612DA" w:rsidRPr="00333CD3" w:rsidRDefault="00654026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B0F995CFD174D6787D90EF6C2CF288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A330D">
                        <w:t>Benjamin Beckwith</w:t>
                      </w:r>
                    </w:sdtContent>
                  </w:sdt>
                </w:p>
                <w:p w:rsidR="00327ACC" w:rsidRDefault="00654026" w:rsidP="006C7A9F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5BD9B760176A4B4DA17C60AC1A1FDB0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A330D">
                        <w:t>web designer and</w:t>
                      </w:r>
                      <w:r w:rsidR="006C7A9F">
                        <w:t xml:space="preserve"> Developer</w:t>
                      </w:r>
                    </w:sdtContent>
                  </w:sdt>
                  <w:r w:rsidR="00E02DCD">
                    <w:t xml:space="preserve"> </w:t>
                  </w:r>
                </w:p>
                <w:p w:rsidR="00C612DA" w:rsidRPr="00333CD3" w:rsidRDefault="00C612DA" w:rsidP="006C7A9F">
                  <w:pPr>
                    <w:pStyle w:val="Heading2"/>
                    <w:outlineLvl w:val="1"/>
                  </w:pPr>
                </w:p>
              </w:tc>
            </w:tr>
          </w:tbl>
          <w:p w:rsidR="002C2CDD" w:rsidRPr="00333CD3" w:rsidRDefault="00477AA2" w:rsidP="007569C1">
            <w:pPr>
              <w:pStyle w:val="Heading3"/>
            </w:pPr>
            <w:r>
              <w:t>Industry experience</w:t>
            </w:r>
          </w:p>
          <w:p w:rsidR="00477AA2" w:rsidRPr="00333CD3" w:rsidRDefault="00BF4279" w:rsidP="00477AA2">
            <w:pPr>
              <w:pStyle w:val="Heading4"/>
            </w:pPr>
            <w:r>
              <w:t>modamily</w:t>
            </w:r>
            <w:r w:rsidR="00477AA2">
              <w:t xml:space="preserve"> </w:t>
            </w:r>
            <w:r w:rsidR="00477AA2" w:rsidRPr="00333CD3">
              <w:t>•</w:t>
            </w:r>
            <w:r w:rsidR="00477AA2">
              <w:t xml:space="preserve"> Developer </w:t>
            </w:r>
            <w:r w:rsidR="00477AA2" w:rsidRPr="00333CD3">
              <w:t xml:space="preserve">• </w:t>
            </w:r>
            <w:r w:rsidR="001C6C6F">
              <w:t>jan</w:t>
            </w:r>
            <w:r w:rsidR="00477AA2">
              <w:t>.</w:t>
            </w:r>
            <w:r w:rsidR="001C6C6F">
              <w:t xml:space="preserve"> 2019 to present</w:t>
            </w:r>
            <w:r w:rsidR="006E421A">
              <w:t xml:space="preserve"> </w:t>
            </w:r>
            <w:r w:rsidR="006E421A" w:rsidRPr="00333CD3">
              <w:t>•</w:t>
            </w:r>
            <w:r w:rsidR="006E421A">
              <w:t xml:space="preserve"> </w:t>
            </w:r>
            <w:r>
              <w:t>salt lake city, ut</w:t>
            </w:r>
          </w:p>
          <w:p w:rsidR="00477AA2" w:rsidRPr="00760BAD" w:rsidRDefault="005754F1" w:rsidP="00477AA2">
            <w:pPr>
              <w:rPr>
                <w:b/>
              </w:rPr>
            </w:pPr>
            <w:r>
              <w:rPr>
                <w:b/>
              </w:rPr>
              <w:t xml:space="preserve">Neumont </w:t>
            </w:r>
            <w:r w:rsidR="00427F20">
              <w:rPr>
                <w:b/>
              </w:rPr>
              <w:t>College Enterprise/Inter</w:t>
            </w:r>
            <w:r w:rsidR="001C6C6F">
              <w:rPr>
                <w:b/>
              </w:rPr>
              <w:t>n</w:t>
            </w:r>
            <w:r w:rsidR="00427F20">
              <w:rPr>
                <w:b/>
              </w:rPr>
              <w:t>ship</w:t>
            </w:r>
          </w:p>
          <w:p w:rsidR="00477AA2" w:rsidRDefault="001C6C6F" w:rsidP="001C6C6F">
            <w:r>
              <w:rPr>
                <w:rFonts w:cstheme="minorHAnsi"/>
              </w:rPr>
              <w:t>Updating Modamily’s mobile app, website, and backend</w:t>
            </w:r>
          </w:p>
          <w:p w:rsidR="00477AA2" w:rsidRDefault="004905D4" w:rsidP="00477AA2">
            <w:pPr>
              <w:pStyle w:val="ListParagraph"/>
              <w:numPr>
                <w:ilvl w:val="0"/>
                <w:numId w:val="3"/>
              </w:numPr>
            </w:pPr>
            <w:r>
              <w:t>Using React Native on the front end</w:t>
            </w:r>
            <w:r w:rsidR="00BD0665">
              <w:t xml:space="preserve"> for mobile app</w:t>
            </w:r>
            <w:r>
              <w:t>s.</w:t>
            </w:r>
          </w:p>
          <w:p w:rsidR="00BD0665" w:rsidRDefault="00BD0665" w:rsidP="00477AA2">
            <w:pPr>
              <w:pStyle w:val="ListParagraph"/>
              <w:numPr>
                <w:ilvl w:val="0"/>
                <w:numId w:val="3"/>
              </w:numPr>
            </w:pPr>
          </w:p>
          <w:p w:rsidR="006E421A" w:rsidRPr="00333CD3" w:rsidRDefault="00BF4279" w:rsidP="006E421A">
            <w:pPr>
              <w:pStyle w:val="Heading4"/>
            </w:pPr>
            <w:r>
              <w:t>Neumont College</w:t>
            </w:r>
            <w:r w:rsidR="006E421A">
              <w:t xml:space="preserve"> </w:t>
            </w:r>
            <w:r w:rsidR="006E421A" w:rsidRPr="00333CD3">
              <w:t>•</w:t>
            </w:r>
            <w:r>
              <w:t xml:space="preserve"> Tutor </w:t>
            </w:r>
            <w:r w:rsidR="006E421A" w:rsidRPr="00333CD3">
              <w:t xml:space="preserve">• </w:t>
            </w:r>
            <w:r>
              <w:t>jan</w:t>
            </w:r>
            <w:r w:rsidR="006E421A">
              <w:t xml:space="preserve">. </w:t>
            </w:r>
            <w:r>
              <w:t xml:space="preserve">2018 </w:t>
            </w:r>
            <w:r w:rsidR="006E421A">
              <w:t xml:space="preserve">to </w:t>
            </w:r>
            <w:r>
              <w:t>present</w:t>
            </w:r>
            <w:r w:rsidR="006E421A">
              <w:t xml:space="preserve"> </w:t>
            </w:r>
            <w:r w:rsidR="006E421A" w:rsidRPr="00333CD3">
              <w:t>•</w:t>
            </w:r>
            <w:r w:rsidR="006E421A">
              <w:t xml:space="preserve"> </w:t>
            </w:r>
            <w:r>
              <w:t>salt lake city, ut</w:t>
            </w:r>
          </w:p>
          <w:p w:rsidR="006E421A" w:rsidRPr="00760BAD" w:rsidRDefault="00BF4279" w:rsidP="006E421A">
            <w:pPr>
              <w:rPr>
                <w:b/>
              </w:rPr>
            </w:pPr>
            <w:r>
              <w:rPr>
                <w:b/>
              </w:rPr>
              <w:t>Academic Coach</w:t>
            </w:r>
          </w:p>
          <w:p w:rsidR="006E421A" w:rsidRDefault="00427F20" w:rsidP="006E421A">
            <w:r>
              <w:t>A teacher’s assistant and a tutor.</w:t>
            </w:r>
          </w:p>
          <w:p w:rsidR="00477AA2" w:rsidRDefault="00427F20" w:rsidP="00427F20">
            <w:pPr>
              <w:pStyle w:val="ListParagraph"/>
              <w:numPr>
                <w:ilvl w:val="0"/>
                <w:numId w:val="3"/>
              </w:numPr>
            </w:pPr>
            <w:r>
              <w:t>Helping</w:t>
            </w:r>
            <w:r w:rsidRPr="00427F20">
              <w:t xml:space="preserve"> students</w:t>
            </w:r>
            <w:r>
              <w:t xml:space="preserve"> </w:t>
            </w:r>
            <w:r w:rsidRPr="00427F20">
              <w:t>understand JavaScript, C#, and ASP.NET.</w:t>
            </w:r>
          </w:p>
          <w:p w:rsidR="00427F20" w:rsidRDefault="001C6C6F" w:rsidP="00427F20">
            <w:pPr>
              <w:pStyle w:val="ListParagraph"/>
              <w:numPr>
                <w:ilvl w:val="0"/>
                <w:numId w:val="3"/>
              </w:numPr>
            </w:pPr>
            <w:r>
              <w:t>Helping</w:t>
            </w:r>
            <w:r w:rsidR="00BD0665">
              <w:t xml:space="preserve"> </w:t>
            </w:r>
            <w:r w:rsidR="00427F20">
              <w:t>professors</w:t>
            </w:r>
            <w:r w:rsidR="00BD0665">
              <w:t xml:space="preserve"> grade assignments</w:t>
            </w:r>
            <w:r w:rsidR="00427F20">
              <w:t>.</w:t>
            </w:r>
          </w:p>
          <w:p w:rsidR="002C2CDD" w:rsidRPr="00333CD3" w:rsidRDefault="00152273" w:rsidP="007569C1">
            <w:pPr>
              <w:pStyle w:val="Heading4"/>
            </w:pPr>
            <w:r>
              <w:t>Solo</w:t>
            </w:r>
            <w:r w:rsidR="00427F20">
              <w:t xml:space="preserve"> designer/</w:t>
            </w:r>
            <w:r>
              <w:t>Developer</w:t>
            </w:r>
            <w:r w:rsidR="00812AEF">
              <w:t xml:space="preserve"> </w:t>
            </w:r>
            <w:r w:rsidR="002C2CDD" w:rsidRPr="00333CD3">
              <w:t xml:space="preserve">• </w:t>
            </w:r>
            <w:r w:rsidR="00D41624">
              <w:t>Oct</w:t>
            </w:r>
            <w:r>
              <w:t xml:space="preserve">. </w:t>
            </w:r>
            <w:r w:rsidR="00BF4279">
              <w:t xml:space="preserve">2018 </w:t>
            </w:r>
            <w:r>
              <w:t>to Dec. 201</w:t>
            </w:r>
            <w:r w:rsidR="00812AEF">
              <w:t>8</w:t>
            </w:r>
            <w:r w:rsidR="00BF4279">
              <w:t xml:space="preserve"> </w:t>
            </w:r>
            <w:r w:rsidR="00BF4279" w:rsidRPr="00333CD3">
              <w:t>•</w:t>
            </w:r>
            <w:r w:rsidR="00BF4279">
              <w:t xml:space="preserve"> salt lake city, ut</w:t>
            </w:r>
          </w:p>
          <w:p w:rsidR="00760BAD" w:rsidRPr="00760BAD" w:rsidRDefault="00760BAD" w:rsidP="007569C1">
            <w:pPr>
              <w:rPr>
                <w:b/>
              </w:rPr>
            </w:pPr>
            <w:r>
              <w:rPr>
                <w:b/>
              </w:rPr>
              <w:t xml:space="preserve">Neumont </w:t>
            </w:r>
            <w:r w:rsidR="00D41624">
              <w:rPr>
                <w:b/>
              </w:rPr>
              <w:t>College</w:t>
            </w:r>
            <w:r w:rsidR="00A03B02">
              <w:rPr>
                <w:b/>
              </w:rPr>
              <w:t xml:space="preserve"> </w:t>
            </w:r>
            <w:r>
              <w:rPr>
                <w:b/>
              </w:rPr>
              <w:t>Capstone Project</w:t>
            </w:r>
          </w:p>
          <w:p w:rsidR="0079397F" w:rsidRDefault="00BF4279" w:rsidP="007569C1">
            <w:r>
              <w:t>A web</w:t>
            </w:r>
            <w:r w:rsidR="001C6C6F">
              <w:t xml:space="preserve">site </w:t>
            </w:r>
            <w:r w:rsidR="00812AEF">
              <w:t>to motivat</w:t>
            </w:r>
            <w:r>
              <w:t>e people to complete goals with an RPG element</w:t>
            </w:r>
            <w:r w:rsidR="0079397F">
              <w:t>.</w:t>
            </w:r>
          </w:p>
          <w:p w:rsidR="00760BAD" w:rsidRDefault="008744BE" w:rsidP="008744BE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a </w:t>
            </w:r>
            <w:r w:rsidR="00BF4279">
              <w:t>web</w:t>
            </w:r>
            <w:r w:rsidR="00427F20">
              <w:t>site</w:t>
            </w:r>
            <w:r w:rsidR="00BF4279">
              <w:t xml:space="preserve"> with MongoDB, Express.js, React, and Node.js</w:t>
            </w:r>
            <w:r w:rsidR="004905D4">
              <w:t>.</w:t>
            </w:r>
          </w:p>
          <w:p w:rsidR="008744BE" w:rsidRDefault="00BF4279" w:rsidP="008744BE">
            <w:pPr>
              <w:pStyle w:val="ListParagraph"/>
              <w:numPr>
                <w:ilvl w:val="0"/>
                <w:numId w:val="3"/>
              </w:numPr>
            </w:pPr>
            <w:r>
              <w:t>Hosted the site for desktop or mobile use on Heroku</w:t>
            </w:r>
            <w:r w:rsidR="004905D4">
              <w:t>.</w:t>
            </w:r>
          </w:p>
          <w:p w:rsidR="008744BE" w:rsidRDefault="00427F20" w:rsidP="008744BE">
            <w:pPr>
              <w:pStyle w:val="ListParagraph"/>
              <w:numPr>
                <w:ilvl w:val="0"/>
                <w:numId w:val="3"/>
              </w:numPr>
            </w:pPr>
            <w:r>
              <w:t>Goal setting are based off of BJ Fogg’s Behavior Model</w:t>
            </w:r>
            <w:r w:rsidR="004905D4">
              <w:t>.</w:t>
            </w:r>
          </w:p>
          <w:p w:rsidR="00427F20" w:rsidRDefault="00427F20" w:rsidP="008744BE">
            <w:pPr>
              <w:pStyle w:val="ListParagraph"/>
              <w:numPr>
                <w:ilvl w:val="0"/>
                <w:numId w:val="3"/>
              </w:numPr>
            </w:pPr>
            <w:r>
              <w:t>User authentication is handled by using Redux</w:t>
            </w:r>
            <w:r w:rsidR="004905D4">
              <w:t>.</w:t>
            </w:r>
          </w:p>
          <w:p w:rsidR="002C2CDD" w:rsidRPr="00333CD3" w:rsidRDefault="007E1C79" w:rsidP="006E421A">
            <w:pPr>
              <w:pStyle w:val="Heading3"/>
              <w:spacing w:before="360"/>
            </w:pPr>
            <w:r>
              <w:t>Education and Awards</w:t>
            </w:r>
          </w:p>
          <w:p w:rsidR="002C2CDD" w:rsidRPr="00333CD3" w:rsidRDefault="007E1C79" w:rsidP="007569C1">
            <w:pPr>
              <w:pStyle w:val="Heading4"/>
            </w:pPr>
            <w:r>
              <w:t xml:space="preserve">Bachelor of </w:t>
            </w:r>
            <w:r w:rsidR="00CA330D">
              <w:t>web design and</w:t>
            </w:r>
            <w:r>
              <w:t xml:space="preserve"> Development</w:t>
            </w:r>
            <w:r w:rsidR="002C2CDD" w:rsidRPr="00333CD3">
              <w:t xml:space="preserve"> • </w:t>
            </w:r>
            <w:r w:rsidR="00CA330D">
              <w:t>Expected 8/2019</w:t>
            </w:r>
            <w:r w:rsidR="002C2CDD" w:rsidRPr="00333CD3">
              <w:t xml:space="preserve"> • </w:t>
            </w:r>
            <w:r w:rsidR="00CA330D">
              <w:t>Neumont college of computer science</w:t>
            </w:r>
          </w:p>
          <w:p w:rsidR="00741125" w:rsidRPr="00333CD3" w:rsidRDefault="007E1C79" w:rsidP="004905D4">
            <w:r>
              <w:t>3.</w:t>
            </w:r>
            <w:r w:rsidR="004905D4">
              <w:t>76</w:t>
            </w:r>
            <w:bookmarkStart w:id="0" w:name="_GoBack"/>
            <w:bookmarkEnd w:id="0"/>
            <w:r>
              <w:t xml:space="preserve"> GPA. </w:t>
            </w:r>
          </w:p>
        </w:tc>
      </w:tr>
    </w:tbl>
    <w:p w:rsidR="00EF7CC9" w:rsidRPr="00333CD3" w:rsidRDefault="00EF7CC9" w:rsidP="00E22E87">
      <w:pPr>
        <w:pStyle w:val="NoSpacing"/>
      </w:pPr>
    </w:p>
    <w:sectPr w:rsidR="00EF7CC9" w:rsidRPr="00333CD3" w:rsidSect="00C54328">
      <w:headerReference w:type="default" r:id="rId8"/>
      <w:footerReference w:type="default" r:id="rId9"/>
      <w:footerReference w:type="first" r:id="rId10"/>
      <w:pgSz w:w="12240" w:h="15840"/>
      <w:pgMar w:top="1152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026" w:rsidRDefault="00654026" w:rsidP="00713050">
      <w:pPr>
        <w:spacing w:line="240" w:lineRule="auto"/>
      </w:pPr>
      <w:r>
        <w:separator/>
      </w:r>
    </w:p>
  </w:endnote>
  <w:endnote w:type="continuationSeparator" w:id="0">
    <w:p w:rsidR="00654026" w:rsidRDefault="0065402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750" w:type="pct"/>
      <w:jc w:val="center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</w:tblGrid>
    <w:tr w:rsidR="00196059" w:rsidTr="00196059">
      <w:trPr>
        <w:jc w:val="center"/>
      </w:trPr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196059" w:rsidRDefault="00196059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1F7C6D3" wp14:editId="599375C7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F153107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196059" w:rsidRDefault="00196059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1A2711" wp14:editId="4B596D80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3E022C9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R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C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WKNNstEQAAsV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196059" w:rsidRDefault="00196059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CA956D" wp14:editId="36D34CD7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06B85F2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uB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FQ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BEweV1uBEAAOZjAAAOAAAAAAAAAAAAAAAAAC4CAABkcnMvZTJvRG9jLnhtbFBLAQIt&#10;ABQABgAIAAAAIQBoRxvQ2AAAAAMBAAAPAAAAAAAAAAAAAAAAABIUAABkcnMvZG93bnJldi54bWxQ&#10;SwUGAAAAAAQABADzAAAAFx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196059" w:rsidTr="00196059">
      <w:trPr>
        <w:jc w:val="center"/>
      </w:trPr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Email:"/>
            <w:tag w:val="Email:"/>
            <w:id w:val="-627010856"/>
            <w:placeholder>
              <w:docPart w:val="C0848F4DEBA444AD854EBE86EED8D356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196059" w:rsidRPr="00C92F86" w:rsidRDefault="00BD0665" w:rsidP="00811117">
              <w:pPr>
                <w:pStyle w:val="Foot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benjamin.beckwith@yahoo.com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2D8C281527A64220A6950129D562954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196059" w:rsidRPr="00C2098A" w:rsidRDefault="00BD0665" w:rsidP="00811117">
              <w:pPr>
                <w:pStyle w:val="Footer"/>
              </w:pPr>
              <w:r>
                <w:t>(850)-348-1142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196059" w:rsidRPr="00C2098A" w:rsidRDefault="00477AA2" w:rsidP="00811117">
          <w:pPr>
            <w:pStyle w:val="Footer"/>
          </w:pPr>
          <w:r>
            <w:t>Link</w:t>
          </w:r>
        </w:p>
      </w:tc>
    </w:tr>
  </w:tbl>
  <w:p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750" w:type="pct"/>
      <w:jc w:val="center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</w:tblGrid>
    <w:tr w:rsidR="00477AA2" w:rsidTr="00DA6F57">
      <w:trPr>
        <w:jc w:val="center"/>
      </w:trPr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477AA2" w:rsidRDefault="00477AA2" w:rsidP="00477AA2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6A7D6AD" wp14:editId="1FE3995F">
                    <wp:extent cx="329184" cy="329184"/>
                    <wp:effectExtent l="0" t="0" r="0" b="0"/>
                    <wp:docPr id="4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7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Isosceles Triangle 2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AC32C8A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fgtLvi8IAAAQOQAADgAAAAAAAAAAAAAAAAAuAgAAZHJzL2Uyb0Rv&#10;Yy54bWxQSwECLQAUAAYACAAAACEAaEcb0NgAAAADAQAADwAAAAAAAAAAAAAAAACJCgAAZHJzL2Rv&#10;d25yZXYueG1sUEsFBgAAAAAEAAQA8wAAAI4LAAAAAA==&#10;">
                    <o:lock v:ext="edit" aspectratio="t"/>
                    <v:oval id="Oval 5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" fillcolor="#ea4e4e [3204]" stroked="f" strokeweight="1pt">
                      <v:stroke joinstyle="miter"/>
                    </v:oval>
                    <v:group id="Group 6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477AA2" w:rsidRDefault="00477AA2" w:rsidP="00477AA2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97F81FD" wp14:editId="2BAAB4C2">
                    <wp:extent cx="329184" cy="329184"/>
                    <wp:effectExtent l="0" t="0" r="13970" b="13970"/>
                    <wp:docPr id="24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5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A075D38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CaAhMw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477AA2" w:rsidRDefault="00477AA2" w:rsidP="00477AA2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EE5350B" wp14:editId="4A30B42C">
                    <wp:extent cx="329184" cy="329184"/>
                    <wp:effectExtent l="0" t="0" r="13970" b="13970"/>
                    <wp:docPr id="34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5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EF4232F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d0t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vWind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477AA2" w:rsidTr="00DA6F57">
      <w:trPr>
        <w:jc w:val="center"/>
      </w:trPr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Email:"/>
            <w:tag w:val="Email:"/>
            <w:id w:val="-624309035"/>
            <w:placeholder>
              <w:docPart w:val="4B345941010E41B7B0FD6D7F6EC21CD4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477AA2" w:rsidRPr="00C92F86" w:rsidRDefault="00BD0665" w:rsidP="00BD0665">
              <w:pPr>
                <w:pStyle w:val="Foot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benjamin.beckwith@yahoo.com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2033917050"/>
            <w:placeholder>
              <w:docPart w:val="A61E4EE87D76498F9A67ABCB93BD348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477AA2" w:rsidRPr="00C2098A" w:rsidRDefault="00BD0665" w:rsidP="00477AA2">
              <w:pPr>
                <w:pStyle w:val="Footer"/>
              </w:pPr>
              <w:r>
                <w:t>(850)-348-1142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477AA2" w:rsidRPr="00C2098A" w:rsidRDefault="00BD0665" w:rsidP="00477AA2">
          <w:pPr>
            <w:pStyle w:val="Footer"/>
          </w:pPr>
          <w:r w:rsidRPr="00BD0665">
            <w:t>https://www.linkedin.com/in/benjamintbeckwith/</w:t>
          </w:r>
        </w:p>
      </w:tc>
    </w:tr>
  </w:tbl>
  <w:p w:rsidR="00217980" w:rsidRPr="00477AA2" w:rsidRDefault="00217980" w:rsidP="00477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026" w:rsidRDefault="00654026" w:rsidP="00713050">
      <w:pPr>
        <w:spacing w:line="240" w:lineRule="auto"/>
      </w:pPr>
      <w:r>
        <w:separator/>
      </w:r>
    </w:p>
  </w:footnote>
  <w:footnote w:type="continuationSeparator" w:id="0">
    <w:p w:rsidR="00654026" w:rsidRDefault="0065402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F68054E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CA330D">
                <w:t>bb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654026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A330D">
                      <w:t>Benjamin Beckwith</w:t>
                    </w:r>
                  </w:sdtContent>
                </w:sdt>
              </w:p>
              <w:p w:rsidR="001A5CA9" w:rsidRDefault="00654026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A330D">
                      <w:t>web designer and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71E79">
                      <w:t>https://www.linkedin.com/in/richard-zamora-881b57b1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C6278"/>
    <w:multiLevelType w:val="hybridMultilevel"/>
    <w:tmpl w:val="C39CB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766EA"/>
    <w:multiLevelType w:val="hybridMultilevel"/>
    <w:tmpl w:val="D7BE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440A"/>
    <w:multiLevelType w:val="hybridMultilevel"/>
    <w:tmpl w:val="12B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7654E"/>
    <w:multiLevelType w:val="hybridMultilevel"/>
    <w:tmpl w:val="6C82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C6CCB"/>
    <w:multiLevelType w:val="hybridMultilevel"/>
    <w:tmpl w:val="DAAEE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9F"/>
    <w:rsid w:val="00091382"/>
    <w:rsid w:val="000B0619"/>
    <w:rsid w:val="000B61CA"/>
    <w:rsid w:val="000F7610"/>
    <w:rsid w:val="00114ED7"/>
    <w:rsid w:val="00140B0E"/>
    <w:rsid w:val="00152273"/>
    <w:rsid w:val="00196059"/>
    <w:rsid w:val="001A5CA9"/>
    <w:rsid w:val="001B2AC1"/>
    <w:rsid w:val="001B403A"/>
    <w:rsid w:val="001C6C6F"/>
    <w:rsid w:val="00217980"/>
    <w:rsid w:val="00271662"/>
    <w:rsid w:val="0027404F"/>
    <w:rsid w:val="0028229B"/>
    <w:rsid w:val="00293B83"/>
    <w:rsid w:val="002B091C"/>
    <w:rsid w:val="002C2CDD"/>
    <w:rsid w:val="002D45C6"/>
    <w:rsid w:val="002F03FA"/>
    <w:rsid w:val="00313E86"/>
    <w:rsid w:val="00327ACC"/>
    <w:rsid w:val="00333CD3"/>
    <w:rsid w:val="00340365"/>
    <w:rsid w:val="00342B64"/>
    <w:rsid w:val="00364079"/>
    <w:rsid w:val="003C5528"/>
    <w:rsid w:val="004077FB"/>
    <w:rsid w:val="0042470F"/>
    <w:rsid w:val="00424DD9"/>
    <w:rsid w:val="00427F20"/>
    <w:rsid w:val="004424C1"/>
    <w:rsid w:val="0046104A"/>
    <w:rsid w:val="004717C5"/>
    <w:rsid w:val="00477AA2"/>
    <w:rsid w:val="004905D4"/>
    <w:rsid w:val="004A343A"/>
    <w:rsid w:val="00523479"/>
    <w:rsid w:val="00543DB7"/>
    <w:rsid w:val="005729B0"/>
    <w:rsid w:val="005754F1"/>
    <w:rsid w:val="00641630"/>
    <w:rsid w:val="00654026"/>
    <w:rsid w:val="00684488"/>
    <w:rsid w:val="006A3CE7"/>
    <w:rsid w:val="006B1A12"/>
    <w:rsid w:val="006C4C50"/>
    <w:rsid w:val="006C7A9F"/>
    <w:rsid w:val="006D76B1"/>
    <w:rsid w:val="006E421A"/>
    <w:rsid w:val="006F5A20"/>
    <w:rsid w:val="00713050"/>
    <w:rsid w:val="00741125"/>
    <w:rsid w:val="00746F7F"/>
    <w:rsid w:val="007569C1"/>
    <w:rsid w:val="00760BAD"/>
    <w:rsid w:val="00763832"/>
    <w:rsid w:val="0079397F"/>
    <w:rsid w:val="0079765D"/>
    <w:rsid w:val="007D2696"/>
    <w:rsid w:val="007E1C79"/>
    <w:rsid w:val="00811117"/>
    <w:rsid w:val="00812AEF"/>
    <w:rsid w:val="00841146"/>
    <w:rsid w:val="00863AEF"/>
    <w:rsid w:val="008744BE"/>
    <w:rsid w:val="0088504C"/>
    <w:rsid w:val="00891648"/>
    <w:rsid w:val="0089382B"/>
    <w:rsid w:val="008A1907"/>
    <w:rsid w:val="008C6BCA"/>
    <w:rsid w:val="008C7B50"/>
    <w:rsid w:val="0099418E"/>
    <w:rsid w:val="009B3C40"/>
    <w:rsid w:val="00A03B02"/>
    <w:rsid w:val="00A42540"/>
    <w:rsid w:val="00A50939"/>
    <w:rsid w:val="00AA6A40"/>
    <w:rsid w:val="00B13DE6"/>
    <w:rsid w:val="00B320C7"/>
    <w:rsid w:val="00B5664D"/>
    <w:rsid w:val="00BA5B40"/>
    <w:rsid w:val="00BA5DA9"/>
    <w:rsid w:val="00BD0206"/>
    <w:rsid w:val="00BD0665"/>
    <w:rsid w:val="00BF4279"/>
    <w:rsid w:val="00C133E5"/>
    <w:rsid w:val="00C1387A"/>
    <w:rsid w:val="00C2098A"/>
    <w:rsid w:val="00C54328"/>
    <w:rsid w:val="00C5444A"/>
    <w:rsid w:val="00C612DA"/>
    <w:rsid w:val="00C7741E"/>
    <w:rsid w:val="00C875AB"/>
    <w:rsid w:val="00C92F86"/>
    <w:rsid w:val="00CA330D"/>
    <w:rsid w:val="00CA3DF1"/>
    <w:rsid w:val="00CA4581"/>
    <w:rsid w:val="00CE18D5"/>
    <w:rsid w:val="00D04109"/>
    <w:rsid w:val="00D41624"/>
    <w:rsid w:val="00D73C70"/>
    <w:rsid w:val="00DD6416"/>
    <w:rsid w:val="00DF139F"/>
    <w:rsid w:val="00DF4E0A"/>
    <w:rsid w:val="00E02DCD"/>
    <w:rsid w:val="00E12C60"/>
    <w:rsid w:val="00E22E87"/>
    <w:rsid w:val="00E477B3"/>
    <w:rsid w:val="00E57630"/>
    <w:rsid w:val="00E71E79"/>
    <w:rsid w:val="00E86C2B"/>
    <w:rsid w:val="00EE340A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4086EC-5EF8-4398-9B3B-B162381C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65D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71E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E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2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3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3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nelso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3E641778F047739F68CC2153D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3E7E1-DA0F-4ABE-A61A-676301FF2ED5}"/>
      </w:docPartPr>
      <w:docPartBody>
        <w:p w:rsidR="00BE6635" w:rsidRDefault="005E1B34">
          <w:pPr>
            <w:pStyle w:val="2C3E641778F047739F68CC2153D5309A"/>
          </w:pPr>
          <w:r w:rsidRPr="00333CD3">
            <w:t>YN</w:t>
          </w:r>
        </w:p>
      </w:docPartBody>
    </w:docPart>
    <w:docPart>
      <w:docPartPr>
        <w:name w:val="6CB60710D48448BDB2D6325BDD231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3ED9C-4538-4BBA-8026-C14F1AE709F4}"/>
      </w:docPartPr>
      <w:docPartBody>
        <w:p w:rsidR="00BE6635" w:rsidRDefault="005E1B34">
          <w:pPr>
            <w:pStyle w:val="6CB60710D48448BDB2D6325BDD231512"/>
          </w:pPr>
          <w:r w:rsidRPr="00333CD3">
            <w:t>Skills</w:t>
          </w:r>
        </w:p>
      </w:docPartBody>
    </w:docPart>
    <w:docPart>
      <w:docPartPr>
        <w:name w:val="6B0F995CFD174D6787D90EF6C2CF2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DCC65-E59F-4E89-8FC9-070AD41B9057}"/>
      </w:docPartPr>
      <w:docPartBody>
        <w:p w:rsidR="00BE6635" w:rsidRDefault="005E1B34">
          <w:pPr>
            <w:pStyle w:val="6B0F995CFD174D6787D90EF6C2CF2883"/>
          </w:pPr>
          <w:r>
            <w:t>Your Name</w:t>
          </w:r>
        </w:p>
      </w:docPartBody>
    </w:docPart>
    <w:docPart>
      <w:docPartPr>
        <w:name w:val="5BD9B760176A4B4DA17C60AC1A1FD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E3989-308E-4CBD-8FA9-6E9CF7987C25}"/>
      </w:docPartPr>
      <w:docPartBody>
        <w:p w:rsidR="00BE6635" w:rsidRDefault="005E1B34">
          <w:pPr>
            <w:pStyle w:val="5BD9B760176A4B4DA17C60AC1A1FDB0E"/>
          </w:pPr>
          <w:r>
            <w:t>Profession or Industry</w:t>
          </w:r>
        </w:p>
      </w:docPartBody>
    </w:docPart>
    <w:docPart>
      <w:docPartPr>
        <w:name w:val="C0848F4DEBA444AD854EBE86EED8D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D7BD5-6713-4319-BFDD-8593A0F059EF}"/>
      </w:docPartPr>
      <w:docPartBody>
        <w:p w:rsidR="00BE6635" w:rsidRDefault="00F37D54" w:rsidP="00F37D54">
          <w:pPr>
            <w:pStyle w:val="C0848F4DEBA444AD854EBE86EED8D356"/>
          </w:pPr>
          <w:r w:rsidRPr="00333CD3">
            <w:t>School</w:t>
          </w:r>
        </w:p>
      </w:docPartBody>
    </w:docPart>
    <w:docPart>
      <w:docPartPr>
        <w:name w:val="2D8C281527A64220A6950129D5629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3C147-65AC-443E-8799-0E321568F9B4}"/>
      </w:docPartPr>
      <w:docPartBody>
        <w:p w:rsidR="00BE6635" w:rsidRDefault="00F37D54" w:rsidP="00F37D54">
          <w:pPr>
            <w:pStyle w:val="2D8C281527A64220A6950129D562954C"/>
          </w:pPr>
          <w:r w:rsidRPr="00333CD3">
            <w:t>Date Earned</w:t>
          </w:r>
        </w:p>
      </w:docPartBody>
    </w:docPart>
    <w:docPart>
      <w:docPartPr>
        <w:name w:val="4B345941010E41B7B0FD6D7F6EC21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BD4F8-5239-4E66-955D-E13F2A1DD172}"/>
      </w:docPartPr>
      <w:docPartBody>
        <w:p w:rsidR="00E91A9F" w:rsidRDefault="00E250CD" w:rsidP="00E250CD">
          <w:pPr>
            <w:pStyle w:val="4B345941010E41B7B0FD6D7F6EC21CD4"/>
          </w:pPr>
          <w:r w:rsidRPr="00333CD3">
            <w:t>School</w:t>
          </w:r>
        </w:p>
      </w:docPartBody>
    </w:docPart>
    <w:docPart>
      <w:docPartPr>
        <w:name w:val="A61E4EE87D76498F9A67ABCB93BD3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11617-800A-4BD5-9150-F7C4F054465B}"/>
      </w:docPartPr>
      <w:docPartBody>
        <w:p w:rsidR="00E91A9F" w:rsidRDefault="00E250CD" w:rsidP="00E250CD">
          <w:pPr>
            <w:pStyle w:val="A61E4EE87D76498F9A67ABCB93BD348C"/>
          </w:pPr>
          <w:r w:rsidRPr="00333CD3">
            <w:t>Date Earned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54"/>
    <w:rsid w:val="002002CA"/>
    <w:rsid w:val="0044385E"/>
    <w:rsid w:val="004660C0"/>
    <w:rsid w:val="004B01E8"/>
    <w:rsid w:val="005E1B34"/>
    <w:rsid w:val="00750BF3"/>
    <w:rsid w:val="007E7FB3"/>
    <w:rsid w:val="008066D4"/>
    <w:rsid w:val="00934D48"/>
    <w:rsid w:val="00B81F21"/>
    <w:rsid w:val="00BC29A7"/>
    <w:rsid w:val="00BE6635"/>
    <w:rsid w:val="00E250CD"/>
    <w:rsid w:val="00E91A9F"/>
    <w:rsid w:val="00F262AC"/>
    <w:rsid w:val="00F3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3E641778F047739F68CC2153D5309A">
    <w:name w:val="2C3E641778F047739F68CC2153D5309A"/>
  </w:style>
  <w:style w:type="paragraph" w:customStyle="1" w:styleId="FF64D34AAAB4468C8663B96F78C92B08">
    <w:name w:val="FF64D34AAAB4468C8663B96F78C92B08"/>
  </w:style>
  <w:style w:type="paragraph" w:customStyle="1" w:styleId="9A5DBA297D694F95BA3BCEE55C80A38F">
    <w:name w:val="9A5DBA297D694F95BA3BCEE55C80A38F"/>
  </w:style>
  <w:style w:type="paragraph" w:customStyle="1" w:styleId="6CB60710D48448BDB2D6325BDD231512">
    <w:name w:val="6CB60710D48448BDB2D6325BDD231512"/>
  </w:style>
  <w:style w:type="paragraph" w:customStyle="1" w:styleId="544069BAD53448E5B857DE6C447F3F29">
    <w:name w:val="544069BAD53448E5B857DE6C447F3F29"/>
  </w:style>
  <w:style w:type="paragraph" w:customStyle="1" w:styleId="6B0F995CFD174D6787D90EF6C2CF2883">
    <w:name w:val="6B0F995CFD174D6787D90EF6C2CF2883"/>
  </w:style>
  <w:style w:type="paragraph" w:customStyle="1" w:styleId="5BD9B760176A4B4DA17C60AC1A1FDB0E">
    <w:name w:val="5BD9B760176A4B4DA17C60AC1A1FDB0E"/>
  </w:style>
  <w:style w:type="paragraph" w:customStyle="1" w:styleId="969D01CBD10D452597A2A3463B07E214">
    <w:name w:val="969D01CBD10D452597A2A3463B07E214"/>
  </w:style>
  <w:style w:type="paragraph" w:customStyle="1" w:styleId="03C946BEA5B046FA819722B1FFBB7F67">
    <w:name w:val="03C946BEA5B046FA819722B1FFBB7F67"/>
  </w:style>
  <w:style w:type="paragraph" w:customStyle="1" w:styleId="A467A240E7674E50813A9DE46F707989">
    <w:name w:val="A467A240E7674E50813A9DE46F707989"/>
  </w:style>
  <w:style w:type="paragraph" w:customStyle="1" w:styleId="F99556A6B2BA438A8588C493C487215F">
    <w:name w:val="F99556A6B2BA438A8588C493C487215F"/>
  </w:style>
  <w:style w:type="paragraph" w:customStyle="1" w:styleId="41A061EC3EE34D3DAB5B8F795EC2C79C">
    <w:name w:val="41A061EC3EE34D3DAB5B8F795EC2C79C"/>
  </w:style>
  <w:style w:type="paragraph" w:customStyle="1" w:styleId="5758440CBA31491891A91076A4D847DF">
    <w:name w:val="5758440CBA31491891A91076A4D847DF"/>
  </w:style>
  <w:style w:type="paragraph" w:customStyle="1" w:styleId="31BEE307D416476797D68402D83FF360">
    <w:name w:val="31BEE307D416476797D68402D83FF360"/>
  </w:style>
  <w:style w:type="paragraph" w:customStyle="1" w:styleId="D1C1096A3F1C4573B80F1FF82FD51B5B">
    <w:name w:val="D1C1096A3F1C4573B80F1FF82FD51B5B"/>
  </w:style>
  <w:style w:type="paragraph" w:customStyle="1" w:styleId="6B649FEFF7AC422293FF8CC358DCD6DC">
    <w:name w:val="6B649FEFF7AC422293FF8CC358DCD6DC"/>
  </w:style>
  <w:style w:type="paragraph" w:customStyle="1" w:styleId="2C0FEA9F4E28437B819380240E7AB4D8">
    <w:name w:val="2C0FEA9F4E28437B819380240E7AB4D8"/>
  </w:style>
  <w:style w:type="paragraph" w:customStyle="1" w:styleId="F569DF876B094945ACEA202F39E5F2DA">
    <w:name w:val="F569DF876B094945ACEA202F39E5F2DA"/>
  </w:style>
  <w:style w:type="paragraph" w:customStyle="1" w:styleId="0765514EA64743E691BDC2D3F766EF71">
    <w:name w:val="0765514EA64743E691BDC2D3F766EF71"/>
  </w:style>
  <w:style w:type="paragraph" w:customStyle="1" w:styleId="285B85820CFF402BA2E8CFA1D8776C03">
    <w:name w:val="285B85820CFF402BA2E8CFA1D8776C03"/>
  </w:style>
  <w:style w:type="paragraph" w:customStyle="1" w:styleId="516AB99F316A4D80BA304F1D4B35B6CF">
    <w:name w:val="516AB99F316A4D80BA304F1D4B35B6CF"/>
  </w:style>
  <w:style w:type="paragraph" w:customStyle="1" w:styleId="143B1622A4664EA6B2140FF47ED56579">
    <w:name w:val="143B1622A4664EA6B2140FF47ED56579"/>
  </w:style>
  <w:style w:type="paragraph" w:customStyle="1" w:styleId="4512AFE704B14A8DAC48DA44D0248444">
    <w:name w:val="4512AFE704B14A8DAC48DA44D0248444"/>
  </w:style>
  <w:style w:type="paragraph" w:customStyle="1" w:styleId="6EAF1342C93A462B91D349D4E328871F">
    <w:name w:val="6EAF1342C93A462B91D349D4E328871F"/>
  </w:style>
  <w:style w:type="paragraph" w:customStyle="1" w:styleId="B4B40B517A7E48588C20D17956E15FAE">
    <w:name w:val="B4B40B517A7E48588C20D17956E15FAE"/>
  </w:style>
  <w:style w:type="paragraph" w:customStyle="1" w:styleId="9F851F5D4B97488E8E91BAFC9AB95569">
    <w:name w:val="9F851F5D4B97488E8E91BAFC9AB95569"/>
  </w:style>
  <w:style w:type="paragraph" w:customStyle="1" w:styleId="C7AB4BC9CA0E4151948878D705E33EDF">
    <w:name w:val="C7AB4BC9CA0E4151948878D705E33EDF"/>
  </w:style>
  <w:style w:type="paragraph" w:customStyle="1" w:styleId="0AE6A4C2842B4D1CA2E79058B1102FF3">
    <w:name w:val="0AE6A4C2842B4D1CA2E79058B1102FF3"/>
  </w:style>
  <w:style w:type="paragraph" w:customStyle="1" w:styleId="6D593BB9E69446FFBCCAF40687A8DD5F">
    <w:name w:val="6D593BB9E69446FFBCCAF40687A8DD5F"/>
    <w:rsid w:val="00F37D54"/>
  </w:style>
  <w:style w:type="paragraph" w:customStyle="1" w:styleId="AF2BD0AF5BBE4BAD965363913E649A21">
    <w:name w:val="AF2BD0AF5BBE4BAD965363913E649A21"/>
    <w:rsid w:val="00F37D54"/>
  </w:style>
  <w:style w:type="paragraph" w:customStyle="1" w:styleId="C0848F4DEBA444AD854EBE86EED8D356">
    <w:name w:val="C0848F4DEBA444AD854EBE86EED8D356"/>
    <w:rsid w:val="00F37D54"/>
  </w:style>
  <w:style w:type="paragraph" w:customStyle="1" w:styleId="2D8C281527A64220A6950129D562954C">
    <w:name w:val="2D8C281527A64220A6950129D562954C"/>
    <w:rsid w:val="00F37D54"/>
  </w:style>
  <w:style w:type="paragraph" w:customStyle="1" w:styleId="4B345941010E41B7B0FD6D7F6EC21CD4">
    <w:name w:val="4B345941010E41B7B0FD6D7F6EC21CD4"/>
    <w:rsid w:val="00E250CD"/>
  </w:style>
  <w:style w:type="paragraph" w:customStyle="1" w:styleId="A61E4EE87D76498F9A67ABCB93BD348C">
    <w:name w:val="A61E4EE87D76498F9A67ABCB93BD348C"/>
    <w:rsid w:val="00E25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(850)-348-1142</CompanyPhone>
  <CompanyFax>Richard Zamora</CompanyFax>
  <CompanyEmail>benjamin.beckwith@yahoo.com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235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 designer and Developer</dc:subject>
  <dc:creator>Benjamin Beckwith</dc:creator>
  <cp:keywords/>
  <dc:description>https://www.linkedin.com/in/richard-zamora-881b57b1</dc:description>
  <cp:lastModifiedBy>Benjamin Beckwith</cp:lastModifiedBy>
  <cp:revision>5</cp:revision>
  <cp:lastPrinted>2017-04-05T15:20:00Z</cp:lastPrinted>
  <dcterms:created xsi:type="dcterms:W3CDTF">2019-01-03T16:47:00Z</dcterms:created>
  <dcterms:modified xsi:type="dcterms:W3CDTF">2019-01-12T04:03:00Z</dcterms:modified>
</cp:coreProperties>
</file>